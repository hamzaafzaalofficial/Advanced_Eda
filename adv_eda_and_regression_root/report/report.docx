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921EBE" w:rsidRDefault="00921EBE" w:rsidP="00C6554A">
      <w:pPr>
        <w:pStyle w:val="Title"/>
        <w:rPr>
          <w:rFonts w:ascii="Times New Roman" w:hAnsi="Times New Roman" w:cs="Times New Roman"/>
        </w:rPr>
      </w:pPr>
    </w:p>
    <w:p w:rsidR="00921EBE" w:rsidRDefault="00921EBE" w:rsidP="00C6554A">
      <w:pPr>
        <w:pStyle w:val="Title"/>
        <w:rPr>
          <w:rFonts w:ascii="Times New Roman" w:hAnsi="Times New Roman" w:cs="Times New Roman"/>
        </w:rPr>
      </w:pPr>
    </w:p>
    <w:p w:rsidR="00921EBE" w:rsidRDefault="00921EBE" w:rsidP="00C6554A">
      <w:pPr>
        <w:pStyle w:val="Title"/>
        <w:rPr>
          <w:rFonts w:ascii="Times New Roman" w:hAnsi="Times New Roman" w:cs="Times New Roman"/>
        </w:rPr>
      </w:pPr>
    </w:p>
    <w:p w:rsidR="00921EBE" w:rsidRDefault="00921EBE" w:rsidP="00C6554A">
      <w:pPr>
        <w:pStyle w:val="Title"/>
        <w:rPr>
          <w:rFonts w:ascii="Times New Roman" w:hAnsi="Times New Roman" w:cs="Times New Roman"/>
        </w:rPr>
      </w:pPr>
    </w:p>
    <w:p w:rsidR="00C6554A" w:rsidRPr="00921EBE" w:rsidRDefault="00555380" w:rsidP="00C6554A">
      <w:pPr>
        <w:pStyle w:val="Title"/>
        <w:rPr>
          <w:rFonts w:ascii="Times New Roman" w:hAnsi="Times New Roman" w:cs="Times New Roman"/>
        </w:rPr>
      </w:pPr>
      <w:r w:rsidRPr="00921EBE">
        <w:rPr>
          <w:rFonts w:ascii="Times New Roman" w:hAnsi="Times New Roman" w:cs="Times New Roman"/>
        </w:rPr>
        <w:t xml:space="preserve">ADV EDA + Regression </w:t>
      </w:r>
    </w:p>
    <w:p w:rsidR="00C6554A" w:rsidRPr="00D5413C" w:rsidRDefault="00C6554A" w:rsidP="00C6554A">
      <w:pPr>
        <w:pStyle w:val="Subtitle"/>
      </w:pPr>
    </w:p>
    <w:p w:rsidR="00921EBE" w:rsidRDefault="00921EBE" w:rsidP="00C6554A">
      <w:pPr>
        <w:pStyle w:val="ContactInfo"/>
      </w:pPr>
    </w:p>
    <w:p w:rsidR="00921EBE" w:rsidRDefault="00921EBE" w:rsidP="00C6554A">
      <w:pPr>
        <w:pStyle w:val="ContactInfo"/>
      </w:pPr>
    </w:p>
    <w:p w:rsidR="00921EBE" w:rsidRDefault="00921EBE" w:rsidP="00C6554A">
      <w:pPr>
        <w:pStyle w:val="ContactInfo"/>
      </w:pPr>
    </w:p>
    <w:p w:rsidR="00921EBE" w:rsidRPr="00921EBE" w:rsidRDefault="00921EBE" w:rsidP="00C6554A">
      <w:pPr>
        <w:pStyle w:val="ContactInfo"/>
        <w:rPr>
          <w:rFonts w:ascii="Times New Roman" w:hAnsi="Times New Roman" w:cs="Times New Roman"/>
        </w:rPr>
      </w:pPr>
      <w:r w:rsidRPr="00921EBE">
        <w:rPr>
          <w:rFonts w:ascii="Times New Roman" w:hAnsi="Times New Roman" w:cs="Times New Roman"/>
        </w:rPr>
        <w:t>Exploratory Data Analysis and building a linear regression model</w:t>
      </w:r>
      <w:r>
        <w:rPr>
          <w:rFonts w:ascii="Times New Roman" w:hAnsi="Times New Roman" w:cs="Times New Roman"/>
        </w:rPr>
        <w:t xml:space="preserve"> to predict app ratings on the G</w:t>
      </w:r>
      <w:r w:rsidRPr="00921EBE">
        <w:rPr>
          <w:rFonts w:ascii="Times New Roman" w:hAnsi="Times New Roman" w:cs="Times New Roman"/>
        </w:rPr>
        <w:t xml:space="preserve">oogle play store </w:t>
      </w:r>
    </w:p>
    <w:p w:rsidR="00921EBE" w:rsidRDefault="00921EBE" w:rsidP="00C6554A">
      <w:pPr>
        <w:pStyle w:val="ContactInfo"/>
      </w:pPr>
    </w:p>
    <w:p w:rsidR="00921EBE" w:rsidRDefault="00921EBE" w:rsidP="00C6554A">
      <w:pPr>
        <w:pStyle w:val="ContactInfo"/>
      </w:pPr>
    </w:p>
    <w:p w:rsidR="00921EBE" w:rsidRDefault="00921EBE" w:rsidP="00C6554A">
      <w:pPr>
        <w:pStyle w:val="ContactInfo"/>
      </w:pPr>
    </w:p>
    <w:p w:rsidR="00921EBE" w:rsidRDefault="00921EBE" w:rsidP="00C6554A">
      <w:pPr>
        <w:pStyle w:val="ContactInfo"/>
      </w:pPr>
    </w:p>
    <w:p w:rsidR="00921EBE" w:rsidRPr="00921EBE" w:rsidRDefault="00921EBE" w:rsidP="00C6554A">
      <w:pPr>
        <w:pStyle w:val="ContactInfo"/>
        <w:rPr>
          <w:rFonts w:ascii="Times New Roman" w:hAnsi="Times New Roman" w:cs="Times New Roman"/>
        </w:rPr>
      </w:pPr>
      <w:r w:rsidRPr="00921EBE">
        <w:rPr>
          <w:rFonts w:ascii="Times New Roman" w:hAnsi="Times New Roman" w:cs="Times New Roman"/>
        </w:rPr>
        <w:t>Hamza Afzal | January 2023</w:t>
      </w:r>
    </w:p>
    <w:p w:rsidR="00C6554A" w:rsidRDefault="00C6554A" w:rsidP="00C6554A">
      <w:pPr>
        <w:pStyle w:val="ContactInfo"/>
      </w:pPr>
      <w:r>
        <w:br w:type="page"/>
      </w:r>
    </w:p>
    <w:p w:rsidR="009B437C" w:rsidRDefault="00921EBE">
      <w:pPr>
        <w:rPr>
          <w:rFonts w:ascii="Times New Roman" w:hAnsi="Times New Roman" w:cs="Times New Roman"/>
          <w:sz w:val="40"/>
        </w:rPr>
      </w:pPr>
      <w:r w:rsidRPr="00921EBE">
        <w:rPr>
          <w:rFonts w:ascii="Times New Roman" w:hAnsi="Times New Roman" w:cs="Times New Roman"/>
          <w:sz w:val="40"/>
        </w:rPr>
        <w:lastRenderedPageBreak/>
        <w:t xml:space="preserve">Introduction: </w:t>
      </w:r>
    </w:p>
    <w:p w:rsidR="00921EBE" w:rsidRPr="00A61667" w:rsidRDefault="00921EBE">
      <w:pPr>
        <w:rPr>
          <w:rFonts w:ascii="Times New Roman" w:hAnsi="Times New Roman" w:cs="Times New Roman"/>
          <w:sz w:val="24"/>
        </w:rPr>
      </w:pPr>
      <w:r w:rsidRPr="00A61667">
        <w:rPr>
          <w:rFonts w:ascii="Times New Roman" w:hAnsi="Times New Roman" w:cs="Times New Roman"/>
          <w:sz w:val="24"/>
        </w:rPr>
        <w:t xml:space="preserve">This report presents exploratory data analysis and a linear regression model to predict app ratings on Google Play Store. </w:t>
      </w:r>
    </w:p>
    <w:p w:rsidR="00921EBE" w:rsidRDefault="00921EBE">
      <w:pPr>
        <w:rPr>
          <w:rFonts w:ascii="Times New Roman" w:hAnsi="Times New Roman" w:cs="Times New Roman"/>
          <w:sz w:val="40"/>
        </w:rPr>
      </w:pPr>
    </w:p>
    <w:p w:rsidR="00921EBE" w:rsidRDefault="00921EB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Case study: </w:t>
      </w:r>
    </w:p>
    <w:p w:rsidR="00921EBE" w:rsidRDefault="00921EBE">
      <w:pPr>
        <w:rPr>
          <w:rFonts w:ascii="Times New Roman" w:hAnsi="Times New Roman" w:cs="Times New Roman"/>
          <w:sz w:val="40"/>
        </w:rPr>
      </w:pPr>
    </w:p>
    <w:p w:rsidR="00921EBE" w:rsidRDefault="00921EBE">
      <w:pPr>
        <w:rPr>
          <w:rFonts w:ascii="Times New Roman" w:hAnsi="Times New Roman" w:cs="Times New Roman"/>
          <w:sz w:val="40"/>
        </w:rPr>
      </w:pPr>
      <w:r w:rsidRPr="00A61667">
        <w:rPr>
          <w:rFonts w:ascii="Times New Roman" w:hAnsi="Times New Roman" w:cs="Times New Roman"/>
          <w:sz w:val="36"/>
        </w:rPr>
        <w:t xml:space="preserve">Dataset Overview: </w:t>
      </w:r>
    </w:p>
    <w:p w:rsidR="00921EBE" w:rsidRPr="00A61667" w:rsidRDefault="00921EBE">
      <w:pPr>
        <w:rPr>
          <w:rFonts w:ascii="Times New Roman" w:hAnsi="Times New Roman" w:cs="Times New Roman"/>
          <w:sz w:val="32"/>
        </w:rPr>
      </w:pPr>
      <w:r w:rsidRPr="00A61667">
        <w:rPr>
          <w:rFonts w:ascii="Times New Roman" w:hAnsi="Times New Roman" w:cs="Times New Roman"/>
          <w:sz w:val="32"/>
        </w:rPr>
        <w:t xml:space="preserve">The dataset has two tables: </w:t>
      </w:r>
    </w:p>
    <w:p w:rsidR="00921EBE" w:rsidRPr="00241105" w:rsidRDefault="00921EBE" w:rsidP="00921E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4BE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41105">
        <w:rPr>
          <w:rFonts w:ascii="Times New Roman" w:hAnsi="Times New Roman" w:cs="Times New Roman"/>
          <w:sz w:val="24"/>
          <w:szCs w:val="24"/>
        </w:rPr>
        <w:t>googleplaystore</w:t>
      </w:r>
      <w:proofErr w:type="spellEnd"/>
      <w:r w:rsidR="00EB4BEC" w:rsidRPr="00241105">
        <w:rPr>
          <w:rFonts w:ascii="Times New Roman" w:hAnsi="Times New Roman" w:cs="Times New Roman"/>
          <w:sz w:val="24"/>
          <w:szCs w:val="24"/>
        </w:rPr>
        <w:t xml:space="preserve"> (10841 * 13 ) </w:t>
      </w:r>
    </w:p>
    <w:p w:rsidR="00921EBE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 xml:space="preserve">App: Application name 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>Category: Application is of which category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>Rating: Rating for each application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>Reviews: Review for each application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>Size: Size of each application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>Installs: People who have installed app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 xml:space="preserve">Type : Free or paid 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>Price : Price if paid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>Content Rating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 xml:space="preserve">Genres: 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>Last Updated</w:t>
      </w:r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spellStart"/>
      <w:r w:rsidRPr="00241105">
        <w:rPr>
          <w:rFonts w:ascii="Times New Roman" w:hAnsi="Times New Roman" w:cs="Times New Roman"/>
          <w:sz w:val="24"/>
          <w:szCs w:val="24"/>
        </w:rPr>
        <w:t>Ver</w:t>
      </w:r>
      <w:proofErr w:type="spellEnd"/>
    </w:p>
    <w:p w:rsidR="00EB4BEC" w:rsidRPr="00241105" w:rsidRDefault="00EB4BEC" w:rsidP="00EB4B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05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241105">
        <w:rPr>
          <w:rFonts w:ascii="Times New Roman" w:hAnsi="Times New Roman" w:cs="Times New Roman"/>
          <w:sz w:val="24"/>
          <w:szCs w:val="24"/>
        </w:rPr>
        <w:t>Ver</w:t>
      </w:r>
      <w:proofErr w:type="spellEnd"/>
    </w:p>
    <w:p w:rsidR="00EB4BEC" w:rsidRDefault="00EB4BEC" w:rsidP="00EB4BEC">
      <w:pPr>
        <w:pStyle w:val="ListParagraph"/>
        <w:ind w:left="1440"/>
        <w:rPr>
          <w:rFonts w:ascii="Times New Roman" w:hAnsi="Times New Roman" w:cs="Times New Roman"/>
          <w:sz w:val="40"/>
        </w:rPr>
      </w:pPr>
    </w:p>
    <w:p w:rsidR="00241105" w:rsidRDefault="00241105" w:rsidP="00EB4BEC">
      <w:pPr>
        <w:pStyle w:val="ListParagraph"/>
        <w:ind w:left="1440"/>
        <w:rPr>
          <w:rFonts w:ascii="Times New Roman" w:hAnsi="Times New Roman" w:cs="Times New Roman"/>
          <w:sz w:val="40"/>
        </w:rPr>
      </w:pPr>
    </w:p>
    <w:p w:rsidR="00241105" w:rsidRDefault="00241105" w:rsidP="00EB4BEC">
      <w:pPr>
        <w:pStyle w:val="ListParagraph"/>
        <w:ind w:left="1440"/>
        <w:rPr>
          <w:rFonts w:ascii="Times New Roman" w:hAnsi="Times New Roman" w:cs="Times New Roman"/>
          <w:sz w:val="40"/>
        </w:rPr>
      </w:pPr>
    </w:p>
    <w:p w:rsidR="00241105" w:rsidRDefault="00241105" w:rsidP="00EB4BEC">
      <w:pPr>
        <w:pStyle w:val="ListParagraph"/>
        <w:ind w:left="1440"/>
        <w:rPr>
          <w:rFonts w:ascii="Times New Roman" w:hAnsi="Times New Roman" w:cs="Times New Roman"/>
          <w:sz w:val="40"/>
        </w:rPr>
      </w:pPr>
    </w:p>
    <w:p w:rsidR="00241105" w:rsidRPr="00A61667" w:rsidRDefault="00EB4BEC" w:rsidP="002411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67">
        <w:rPr>
          <w:rFonts w:ascii="Times New Roman" w:hAnsi="Times New Roman" w:cs="Times New Roman"/>
          <w:sz w:val="24"/>
          <w:szCs w:val="24"/>
        </w:rPr>
        <w:t>googleplaystore_user_reviews</w:t>
      </w:r>
      <w:proofErr w:type="spellEnd"/>
      <w:r w:rsidRPr="00A61667">
        <w:rPr>
          <w:rFonts w:ascii="Times New Roman" w:hAnsi="Times New Roman" w:cs="Times New Roman"/>
          <w:sz w:val="24"/>
          <w:szCs w:val="24"/>
        </w:rPr>
        <w:t xml:space="preserve"> (64295 * 5)</w:t>
      </w:r>
    </w:p>
    <w:p w:rsidR="00241105" w:rsidRPr="00A61667" w:rsidRDefault="00241105" w:rsidP="002411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>App</w:t>
      </w:r>
    </w:p>
    <w:p w:rsidR="00241105" w:rsidRPr="00A61667" w:rsidRDefault="00241105" w:rsidP="002411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667">
        <w:rPr>
          <w:rFonts w:ascii="Times New Roman" w:hAnsi="Times New Roman" w:cs="Times New Roman"/>
          <w:sz w:val="24"/>
          <w:szCs w:val="24"/>
        </w:rPr>
        <w:t>Translated_Review</w:t>
      </w:r>
      <w:proofErr w:type="spellEnd"/>
    </w:p>
    <w:p w:rsidR="00241105" w:rsidRPr="00A61667" w:rsidRDefault="00241105" w:rsidP="002411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>Sentiment</w:t>
      </w:r>
    </w:p>
    <w:p w:rsidR="00241105" w:rsidRPr="00A61667" w:rsidRDefault="00241105" w:rsidP="002411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667">
        <w:rPr>
          <w:rFonts w:ascii="Times New Roman" w:hAnsi="Times New Roman" w:cs="Times New Roman"/>
          <w:sz w:val="24"/>
          <w:szCs w:val="24"/>
        </w:rPr>
        <w:lastRenderedPageBreak/>
        <w:t>Sentiment_Polarity</w:t>
      </w:r>
      <w:proofErr w:type="spellEnd"/>
    </w:p>
    <w:p w:rsidR="00241105" w:rsidRPr="00A61667" w:rsidRDefault="00241105" w:rsidP="002411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667">
        <w:rPr>
          <w:rFonts w:ascii="Times New Roman" w:hAnsi="Times New Roman" w:cs="Times New Roman"/>
          <w:sz w:val="24"/>
          <w:szCs w:val="24"/>
        </w:rPr>
        <w:t>Sentiment_Subjectivity</w:t>
      </w:r>
      <w:proofErr w:type="spellEnd"/>
    </w:p>
    <w:p w:rsidR="00241105" w:rsidRPr="00A61667" w:rsidRDefault="00241105" w:rsidP="00241105">
      <w:pPr>
        <w:rPr>
          <w:rFonts w:ascii="Times New Roman" w:hAnsi="Times New Roman" w:cs="Times New Roman"/>
          <w:sz w:val="24"/>
          <w:szCs w:val="24"/>
        </w:rPr>
      </w:pPr>
    </w:p>
    <w:p w:rsidR="00241105" w:rsidRPr="00A61667" w:rsidRDefault="00241105" w:rsidP="00241105">
      <w:pPr>
        <w:rPr>
          <w:rFonts w:ascii="Times New Roman" w:hAnsi="Times New Roman" w:cs="Times New Roman"/>
          <w:sz w:val="24"/>
          <w:szCs w:val="24"/>
        </w:rPr>
      </w:pPr>
    </w:p>
    <w:p w:rsidR="00241105" w:rsidRPr="00A61667" w:rsidRDefault="00241105" w:rsidP="00241105">
      <w:pPr>
        <w:rPr>
          <w:rFonts w:ascii="Times New Roman" w:hAnsi="Times New Roman" w:cs="Times New Roman"/>
          <w:sz w:val="24"/>
          <w:szCs w:val="24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Dataset Cleaning: </w:t>
      </w:r>
    </w:p>
    <w:p w:rsidR="009B437C" w:rsidRPr="00A61667" w:rsidRDefault="009B437C" w:rsidP="00241105">
      <w:p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61667">
        <w:rPr>
          <w:rFonts w:ascii="Times New Roman" w:hAnsi="Times New Roman" w:cs="Times New Roman"/>
          <w:sz w:val="24"/>
          <w:szCs w:val="24"/>
        </w:rPr>
        <w:t>googleplaystore</w:t>
      </w:r>
      <w:proofErr w:type="spellEnd"/>
      <w:r w:rsidRPr="00A61667">
        <w:rPr>
          <w:rFonts w:ascii="Times New Roman" w:hAnsi="Times New Roman" w:cs="Times New Roman"/>
          <w:sz w:val="24"/>
          <w:szCs w:val="24"/>
        </w:rPr>
        <w:t xml:space="preserve"> table: </w:t>
      </w:r>
    </w:p>
    <w:p w:rsidR="00241105" w:rsidRPr="00A61667" w:rsidRDefault="009A6905" w:rsidP="009A69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There were 483 duplicate rows in </w:t>
      </w:r>
      <w:proofErr w:type="spellStart"/>
      <w:r w:rsidRPr="00A61667">
        <w:rPr>
          <w:rFonts w:ascii="Times New Roman" w:hAnsi="Times New Roman" w:cs="Times New Roman"/>
          <w:sz w:val="24"/>
          <w:szCs w:val="24"/>
        </w:rPr>
        <w:t>googleplaystore</w:t>
      </w:r>
      <w:proofErr w:type="spellEnd"/>
      <w:r w:rsidRPr="00A61667">
        <w:rPr>
          <w:rFonts w:ascii="Times New Roman" w:hAnsi="Times New Roman" w:cs="Times New Roman"/>
          <w:sz w:val="24"/>
          <w:szCs w:val="24"/>
        </w:rPr>
        <w:t xml:space="preserve"> table (which were dropped)</w:t>
      </w:r>
    </w:p>
    <w:p w:rsidR="009A6905" w:rsidRPr="00A61667" w:rsidRDefault="00A52E3F" w:rsidP="009A69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There were 1465 nan values(missing values) which were dropped from </w:t>
      </w:r>
      <w:proofErr w:type="spellStart"/>
      <w:r w:rsidRPr="00A61667">
        <w:rPr>
          <w:rFonts w:ascii="Times New Roman" w:hAnsi="Times New Roman" w:cs="Times New Roman"/>
          <w:sz w:val="24"/>
          <w:szCs w:val="24"/>
        </w:rPr>
        <w:t>googleplaystore</w:t>
      </w:r>
      <w:proofErr w:type="spellEnd"/>
      <w:r w:rsidRPr="00A61667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A52E3F" w:rsidRPr="00A61667" w:rsidRDefault="00A52E3F" w:rsidP="009A69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>The data type of ‘Reviews’ was read as string, although the data was of nu</w:t>
      </w:r>
      <w:r w:rsidR="00F05D70" w:rsidRPr="00A61667">
        <w:rPr>
          <w:rFonts w:ascii="Times New Roman" w:hAnsi="Times New Roman" w:cs="Times New Roman"/>
          <w:sz w:val="24"/>
          <w:szCs w:val="24"/>
        </w:rPr>
        <w:t>meric nature, converting to int64</w:t>
      </w:r>
    </w:p>
    <w:p w:rsidR="00B32F00" w:rsidRPr="00A61667" w:rsidRDefault="006460B9" w:rsidP="00B32F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>There is a column name ‘Size’ which has 1468 entries ‘Varies with device’</w:t>
      </w:r>
      <w:r w:rsidR="00B32F00" w:rsidRPr="00A61667">
        <w:rPr>
          <w:rFonts w:ascii="Times New Roman" w:hAnsi="Times New Roman" w:cs="Times New Roman"/>
          <w:sz w:val="24"/>
          <w:szCs w:val="24"/>
        </w:rPr>
        <w:t xml:space="preserve">, </w:t>
      </w:r>
      <w:r w:rsidR="00D51303" w:rsidRPr="00A61667">
        <w:rPr>
          <w:rFonts w:ascii="Times New Roman" w:hAnsi="Times New Roman" w:cs="Times New Roman"/>
          <w:sz w:val="24"/>
          <w:szCs w:val="24"/>
        </w:rPr>
        <w:t xml:space="preserve">which were dropped </w:t>
      </w:r>
      <w:r w:rsidR="008661B6" w:rsidRPr="00A61667">
        <w:rPr>
          <w:rFonts w:ascii="Times New Roman" w:hAnsi="Times New Roman" w:cs="Times New Roman"/>
          <w:sz w:val="24"/>
          <w:szCs w:val="24"/>
        </w:rPr>
        <w:t xml:space="preserve">, and also there are size in </w:t>
      </w:r>
      <w:proofErr w:type="spellStart"/>
      <w:r w:rsidR="008661B6" w:rsidRPr="00A61667">
        <w:rPr>
          <w:rFonts w:ascii="Times New Roman" w:hAnsi="Times New Roman" w:cs="Times New Roman"/>
          <w:sz w:val="24"/>
          <w:szCs w:val="24"/>
        </w:rPr>
        <w:t>mb’s</w:t>
      </w:r>
      <w:proofErr w:type="spellEnd"/>
      <w:r w:rsidR="008661B6" w:rsidRPr="00A61667">
        <w:rPr>
          <w:rFonts w:ascii="Times New Roman" w:hAnsi="Times New Roman" w:cs="Times New Roman"/>
          <w:sz w:val="24"/>
          <w:szCs w:val="24"/>
        </w:rPr>
        <w:t xml:space="preserve"> and kb’s. In order to make it consistent I am converting it into byte size </w:t>
      </w:r>
      <w:r w:rsidR="00D3628D" w:rsidRPr="00A61667">
        <w:rPr>
          <w:rFonts w:ascii="Times New Roman" w:hAnsi="Times New Roman" w:cs="Times New Roman"/>
          <w:sz w:val="24"/>
          <w:szCs w:val="24"/>
        </w:rPr>
        <w:t>and have renamed the column name accordingly.</w:t>
      </w:r>
    </w:p>
    <w:p w:rsidR="00D51303" w:rsidRPr="00A61667" w:rsidRDefault="00D51303" w:rsidP="00D513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There is installs column, whose entries have + sign in it, removing that </w:t>
      </w:r>
      <w:r w:rsidR="00FE5350" w:rsidRPr="00A61667">
        <w:rPr>
          <w:rFonts w:ascii="Times New Roman" w:hAnsi="Times New Roman" w:cs="Times New Roman"/>
          <w:sz w:val="24"/>
          <w:szCs w:val="24"/>
        </w:rPr>
        <w:t>‘</w:t>
      </w:r>
      <w:r w:rsidRPr="00A61667">
        <w:rPr>
          <w:rFonts w:ascii="Times New Roman" w:hAnsi="Times New Roman" w:cs="Times New Roman"/>
          <w:sz w:val="24"/>
          <w:szCs w:val="24"/>
        </w:rPr>
        <w:t>+</w:t>
      </w:r>
      <w:r w:rsidR="00FE5350" w:rsidRPr="00A61667">
        <w:rPr>
          <w:rFonts w:ascii="Times New Roman" w:hAnsi="Times New Roman" w:cs="Times New Roman"/>
          <w:sz w:val="24"/>
          <w:szCs w:val="24"/>
        </w:rPr>
        <w:t>’</w:t>
      </w:r>
      <w:r w:rsidRPr="00A61667">
        <w:rPr>
          <w:rFonts w:ascii="Times New Roman" w:hAnsi="Times New Roman" w:cs="Times New Roman"/>
          <w:sz w:val="24"/>
          <w:szCs w:val="24"/>
        </w:rPr>
        <w:t xml:space="preserve"> sign </w:t>
      </w:r>
      <w:r w:rsidR="00FE5350" w:rsidRPr="00A61667">
        <w:rPr>
          <w:rFonts w:ascii="Times New Roman" w:hAnsi="Times New Roman" w:cs="Times New Roman"/>
          <w:sz w:val="24"/>
          <w:szCs w:val="24"/>
        </w:rPr>
        <w:t xml:space="preserve">and ‘,’ </w:t>
      </w:r>
      <w:r w:rsidRPr="00A61667">
        <w:rPr>
          <w:rFonts w:ascii="Times New Roman" w:hAnsi="Times New Roman" w:cs="Times New Roman"/>
          <w:sz w:val="24"/>
          <w:szCs w:val="24"/>
        </w:rPr>
        <w:t>for further analysis.</w:t>
      </w:r>
      <w:r w:rsidR="00FE5350" w:rsidRPr="00A61667">
        <w:rPr>
          <w:rFonts w:ascii="Times New Roman" w:hAnsi="Times New Roman" w:cs="Times New Roman"/>
          <w:sz w:val="24"/>
          <w:szCs w:val="24"/>
        </w:rPr>
        <w:t xml:space="preserve"> Also converting the data type from object to int64. </w:t>
      </w:r>
    </w:p>
    <w:p w:rsidR="00B32F00" w:rsidRPr="00A61667" w:rsidRDefault="00B32F00" w:rsidP="00B32F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There is a price column and its </w:t>
      </w:r>
      <w:r w:rsidR="00697518" w:rsidRPr="00A61667">
        <w:rPr>
          <w:rFonts w:ascii="Times New Roman" w:hAnsi="Times New Roman" w:cs="Times New Roman"/>
          <w:sz w:val="24"/>
          <w:szCs w:val="24"/>
        </w:rPr>
        <w:t xml:space="preserve">entries have dollar sign in it, removing the dollar sign, and replacing the column name with </w:t>
      </w:r>
      <w:proofErr w:type="spellStart"/>
      <w:r w:rsidR="00697518" w:rsidRPr="00A61667">
        <w:rPr>
          <w:rFonts w:ascii="Times New Roman" w:hAnsi="Times New Roman" w:cs="Times New Roman"/>
          <w:sz w:val="24"/>
          <w:szCs w:val="24"/>
        </w:rPr>
        <w:t>price_in</w:t>
      </w:r>
      <w:proofErr w:type="spellEnd"/>
      <w:r w:rsidR="00697518" w:rsidRPr="00A61667">
        <w:rPr>
          <w:rFonts w:ascii="Times New Roman" w:hAnsi="Times New Roman" w:cs="Times New Roman"/>
          <w:sz w:val="24"/>
          <w:szCs w:val="24"/>
        </w:rPr>
        <w:t xml:space="preserve">_$ </w:t>
      </w:r>
    </w:p>
    <w:p w:rsidR="00B32F00" w:rsidRPr="00A61667" w:rsidRDefault="005D4368" w:rsidP="00B32F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There is Last updated column, which is in object </w:t>
      </w:r>
      <w:proofErr w:type="spellStart"/>
      <w:r w:rsidRPr="00A61667">
        <w:rPr>
          <w:rFonts w:ascii="Times New Roman" w:hAnsi="Times New Roman" w:cs="Times New Roman"/>
          <w:sz w:val="24"/>
          <w:szCs w:val="24"/>
        </w:rPr>
        <w:t>da</w:t>
      </w:r>
      <w:r w:rsidR="00697518" w:rsidRPr="00A61667">
        <w:rPr>
          <w:rFonts w:ascii="Times New Roman" w:hAnsi="Times New Roman" w:cs="Times New Roman"/>
          <w:sz w:val="24"/>
          <w:szCs w:val="24"/>
        </w:rPr>
        <w:t>tatype</w:t>
      </w:r>
      <w:proofErr w:type="spellEnd"/>
      <w:r w:rsidR="00697518" w:rsidRPr="00A61667">
        <w:rPr>
          <w:rFonts w:ascii="Times New Roman" w:hAnsi="Times New Roman" w:cs="Times New Roman"/>
          <w:sz w:val="24"/>
          <w:szCs w:val="24"/>
        </w:rPr>
        <w:t>, it should be in date</w:t>
      </w:r>
      <w:r w:rsidRPr="00A61667">
        <w:rPr>
          <w:rFonts w:ascii="Times New Roman" w:hAnsi="Times New Roman" w:cs="Times New Roman"/>
          <w:sz w:val="24"/>
          <w:szCs w:val="24"/>
        </w:rPr>
        <w:t xml:space="preserve"> format </w:t>
      </w:r>
    </w:p>
    <w:p w:rsidR="005D4368" w:rsidRPr="00A61667" w:rsidRDefault="004C1A1F" w:rsidP="00B32F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In genres there were some entries which have sub categories after ; I took the first string from left </w:t>
      </w:r>
    </w:p>
    <w:p w:rsidR="009B437C" w:rsidRPr="00A61667" w:rsidRDefault="009B437C" w:rsidP="009B43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89A" w:rsidRPr="00A61667" w:rsidRDefault="0026589A" w:rsidP="0026589A">
      <w:p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61667">
        <w:rPr>
          <w:rFonts w:ascii="Times New Roman" w:hAnsi="Times New Roman" w:cs="Times New Roman"/>
          <w:sz w:val="24"/>
          <w:szCs w:val="24"/>
        </w:rPr>
        <w:t>googleplaystore_user_reviews</w:t>
      </w:r>
      <w:proofErr w:type="spellEnd"/>
      <w:r w:rsidRPr="00A61667">
        <w:rPr>
          <w:rFonts w:ascii="Times New Roman" w:hAnsi="Times New Roman" w:cs="Times New Roman"/>
          <w:sz w:val="24"/>
          <w:szCs w:val="24"/>
        </w:rPr>
        <w:t xml:space="preserve"> table: </w:t>
      </w:r>
    </w:p>
    <w:p w:rsidR="0026589A" w:rsidRPr="00A61667" w:rsidRDefault="0026589A" w:rsidP="0026589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>Out of 64295 entries, there were 26863 null values in all the columns except ‘App’ column</w:t>
      </w:r>
    </w:p>
    <w:p w:rsidR="00125264" w:rsidRPr="00A61667" w:rsidRDefault="00125264" w:rsidP="001252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So, there is no review available, so I am dropping the null values. </w:t>
      </w:r>
    </w:p>
    <w:p w:rsidR="00125264" w:rsidRPr="00A61667" w:rsidRDefault="00125264" w:rsidP="00125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There were 7735 duplicated rows which were removed from the dataset. </w:t>
      </w:r>
    </w:p>
    <w:p w:rsidR="00530305" w:rsidRPr="00A61667" w:rsidRDefault="00530305" w:rsidP="005303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Now, there are 29692 * 5 values </w:t>
      </w:r>
    </w:p>
    <w:p w:rsidR="00AD332A" w:rsidRPr="00A61667" w:rsidRDefault="00AD332A" w:rsidP="005303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I have combined the two tables, on ‘app’ column using left join. And have removed the missing (NAN) values. </w:t>
      </w:r>
    </w:p>
    <w:p w:rsidR="00AD332A" w:rsidRPr="00A61667" w:rsidRDefault="00AD332A" w:rsidP="005303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Our final table has 26485 * 17 columns </w:t>
      </w:r>
    </w:p>
    <w:p w:rsidR="00B06780" w:rsidRPr="00A61667" w:rsidRDefault="00B06780" w:rsidP="005303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lastRenderedPageBreak/>
        <w:t>I have label encoded my 3 categorical columns</w:t>
      </w:r>
    </w:p>
    <w:p w:rsidR="00125264" w:rsidRPr="00125264" w:rsidRDefault="00125264" w:rsidP="00125264">
      <w:pPr>
        <w:pStyle w:val="ListParagraph"/>
        <w:rPr>
          <w:rFonts w:ascii="Times New Roman" w:hAnsi="Times New Roman" w:cs="Times New Roman"/>
          <w:sz w:val="40"/>
        </w:rPr>
      </w:pPr>
    </w:p>
    <w:p w:rsidR="0026589A" w:rsidRPr="0026589A" w:rsidRDefault="0026589A" w:rsidP="0026589A">
      <w:pPr>
        <w:pStyle w:val="ListParagraph"/>
        <w:rPr>
          <w:rFonts w:ascii="Times New Roman" w:hAnsi="Times New Roman" w:cs="Times New Roman"/>
          <w:sz w:val="40"/>
        </w:rPr>
      </w:pPr>
    </w:p>
    <w:p w:rsidR="009B437C" w:rsidRDefault="009B437C" w:rsidP="009B437C">
      <w:pPr>
        <w:pStyle w:val="ListParagraph"/>
        <w:rPr>
          <w:rFonts w:ascii="Times New Roman" w:hAnsi="Times New Roman" w:cs="Times New Roman"/>
          <w:sz w:val="40"/>
        </w:rPr>
      </w:pPr>
    </w:p>
    <w:p w:rsidR="004C1A1F" w:rsidRDefault="004C1A1F" w:rsidP="004C1A1F">
      <w:pPr>
        <w:pStyle w:val="ListParagraph"/>
        <w:rPr>
          <w:rFonts w:ascii="Times New Roman" w:hAnsi="Times New Roman" w:cs="Times New Roman"/>
          <w:sz w:val="40"/>
        </w:rPr>
      </w:pPr>
    </w:p>
    <w:p w:rsidR="005D4368" w:rsidRPr="00B32F00" w:rsidRDefault="005D4368" w:rsidP="005D4368">
      <w:pPr>
        <w:pStyle w:val="ListParagraph"/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241105" w:rsidRDefault="00241105" w:rsidP="00241105">
      <w:pPr>
        <w:rPr>
          <w:rFonts w:ascii="Times New Roman" w:hAnsi="Times New Roman" w:cs="Times New Roman"/>
          <w:sz w:val="40"/>
        </w:rPr>
      </w:pPr>
    </w:p>
    <w:p w:rsidR="00A61667" w:rsidRDefault="00A61667" w:rsidP="00241105">
      <w:pPr>
        <w:rPr>
          <w:rFonts w:ascii="Times New Roman" w:hAnsi="Times New Roman" w:cs="Times New Roman"/>
          <w:sz w:val="40"/>
        </w:rPr>
      </w:pPr>
    </w:p>
    <w:p w:rsidR="00A61667" w:rsidRDefault="00A61667" w:rsidP="00241105">
      <w:pPr>
        <w:rPr>
          <w:rFonts w:ascii="Times New Roman" w:hAnsi="Times New Roman" w:cs="Times New Roman"/>
          <w:sz w:val="40"/>
        </w:rPr>
      </w:pPr>
    </w:p>
    <w:p w:rsidR="00241105" w:rsidRDefault="0023707F" w:rsidP="0024110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 xml:space="preserve">Analysis and visual aids: </w:t>
      </w:r>
    </w:p>
    <w:p w:rsidR="0023707F" w:rsidRDefault="0023707F" w:rsidP="00241105">
      <w:pPr>
        <w:rPr>
          <w:rFonts w:ascii="Times New Roman" w:hAnsi="Times New Roman" w:cs="Times New Roman"/>
          <w:sz w:val="40"/>
        </w:rPr>
      </w:pPr>
    </w:p>
    <w:p w:rsidR="0023707F" w:rsidRPr="00A61667" w:rsidRDefault="0023707F" w:rsidP="00241105">
      <w:p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Game and family category had the most number of applications. </w:t>
      </w:r>
    </w:p>
    <w:p w:rsidR="0023707F" w:rsidRDefault="0023707F" w:rsidP="00241105">
      <w:pPr>
        <w:rPr>
          <w:rFonts w:ascii="Times New Roman" w:hAnsi="Times New Roman" w:cs="Times New Roman"/>
          <w:sz w:val="40"/>
        </w:rPr>
      </w:pPr>
      <w:r w:rsidRPr="0023707F">
        <w:rPr>
          <w:rFonts w:ascii="Times New Roman" w:hAnsi="Times New Roman" w:cs="Times New Roman"/>
          <w:sz w:val="40"/>
        </w:rPr>
        <w:drawing>
          <wp:inline distT="0" distB="0" distL="0" distR="0" wp14:anchorId="3323E372" wp14:editId="0ECCE2B9">
            <wp:extent cx="5486400" cy="2259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05" w:rsidRPr="00241105" w:rsidRDefault="00241105" w:rsidP="00241105">
      <w:pPr>
        <w:rPr>
          <w:rFonts w:ascii="Times New Roman" w:hAnsi="Times New Roman" w:cs="Times New Roman"/>
          <w:sz w:val="40"/>
        </w:rPr>
      </w:pPr>
    </w:p>
    <w:p w:rsidR="00A61667" w:rsidRDefault="0023707F" w:rsidP="002370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>Most of our applications were free</w:t>
      </w:r>
    </w:p>
    <w:p w:rsidR="00921EBE" w:rsidRPr="00A61667" w:rsidRDefault="00A61667" w:rsidP="00A616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07F">
        <w:rPr>
          <w:rFonts w:ascii="Times New Roman" w:hAnsi="Times New Roman" w:cs="Times New Roman"/>
          <w:sz w:val="40"/>
        </w:rPr>
        <w:lastRenderedPageBreak/>
        <w:drawing>
          <wp:inline distT="0" distB="0" distL="0" distR="0" wp14:anchorId="725ED80C" wp14:editId="3B934742">
            <wp:extent cx="4410075" cy="535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Pr="00A61667" w:rsidRDefault="0023707F" w:rsidP="002370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667">
        <w:rPr>
          <w:rFonts w:ascii="Times New Roman" w:hAnsi="Times New Roman" w:cs="Times New Roman"/>
          <w:sz w:val="24"/>
          <w:szCs w:val="24"/>
        </w:rPr>
        <w:t xml:space="preserve">More number of applications are lying in Finance Genre </w:t>
      </w:r>
    </w:p>
    <w:p w:rsid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</w:p>
    <w:p w:rsidR="0023707F" w:rsidRPr="0023707F" w:rsidRDefault="0023707F" w:rsidP="0023707F">
      <w:pPr>
        <w:pStyle w:val="ListParagraph"/>
        <w:rPr>
          <w:rFonts w:ascii="Times New Roman" w:hAnsi="Times New Roman" w:cs="Times New Roman"/>
          <w:sz w:val="40"/>
        </w:rPr>
      </w:pPr>
      <w:r w:rsidRPr="0023707F">
        <w:rPr>
          <w:rFonts w:ascii="Times New Roman" w:hAnsi="Times New Roman" w:cs="Times New Roman"/>
          <w:sz w:val="40"/>
        </w:rPr>
        <w:drawing>
          <wp:inline distT="0" distB="0" distL="0" distR="0" wp14:anchorId="786B622E" wp14:editId="70790079">
            <wp:extent cx="548640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BE" w:rsidRDefault="00921EBE"/>
    <w:p w:rsidR="0023707F" w:rsidRDefault="0023707F"/>
    <w:p w:rsidR="0023707F" w:rsidRPr="00A61667" w:rsidRDefault="00A616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B42DE4" w:rsidRPr="00A61667">
        <w:rPr>
          <w:rFonts w:ascii="Times New Roman" w:hAnsi="Times New Roman" w:cs="Times New Roman"/>
          <w:sz w:val="24"/>
        </w:rPr>
        <w:t xml:space="preserve">Top 5 Applications with best ratings </w:t>
      </w:r>
    </w:p>
    <w:p w:rsidR="00B42DE4" w:rsidRDefault="00B42DE4">
      <w:r w:rsidRPr="00B42DE4">
        <w:drawing>
          <wp:inline distT="0" distB="0" distL="0" distR="0" wp14:anchorId="587D26E6" wp14:editId="08DF08B5">
            <wp:extent cx="5486400" cy="1859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E4" w:rsidRDefault="00800653">
      <w:r>
        <w:t xml:space="preserve"> </w:t>
      </w:r>
    </w:p>
    <w:p w:rsidR="00B42DE4" w:rsidRDefault="00B42DE4">
      <w:bookmarkStart w:id="5" w:name="_GoBack"/>
      <w:bookmarkEnd w:id="5"/>
    </w:p>
    <w:sectPr w:rsidR="00B42DE4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819" w:rsidRDefault="000B0819" w:rsidP="00C6554A">
      <w:pPr>
        <w:spacing w:before="0" w:after="0" w:line="240" w:lineRule="auto"/>
      </w:pPr>
      <w:r>
        <w:separator/>
      </w:r>
    </w:p>
  </w:endnote>
  <w:endnote w:type="continuationSeparator" w:id="0">
    <w:p w:rsidR="000B0819" w:rsidRDefault="000B081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53" w:rsidRDefault="0080065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6166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819" w:rsidRDefault="000B0819" w:rsidP="00C6554A">
      <w:pPr>
        <w:spacing w:before="0" w:after="0" w:line="240" w:lineRule="auto"/>
      </w:pPr>
      <w:r>
        <w:separator/>
      </w:r>
    </w:p>
  </w:footnote>
  <w:footnote w:type="continuationSeparator" w:id="0">
    <w:p w:rsidR="000B0819" w:rsidRDefault="000B081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325F97"/>
    <w:multiLevelType w:val="hybridMultilevel"/>
    <w:tmpl w:val="EA32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07558AC"/>
    <w:multiLevelType w:val="hybridMultilevel"/>
    <w:tmpl w:val="F11C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D6E5F"/>
    <w:multiLevelType w:val="hybridMultilevel"/>
    <w:tmpl w:val="170EE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A9561E"/>
    <w:multiLevelType w:val="hybridMultilevel"/>
    <w:tmpl w:val="AA006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204C3"/>
    <w:multiLevelType w:val="hybridMultilevel"/>
    <w:tmpl w:val="97FC0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217AB1"/>
    <w:multiLevelType w:val="hybridMultilevel"/>
    <w:tmpl w:val="3D4C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881E8A"/>
    <w:multiLevelType w:val="hybridMultilevel"/>
    <w:tmpl w:val="50C2A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862A0"/>
    <w:multiLevelType w:val="hybridMultilevel"/>
    <w:tmpl w:val="D2E89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9"/>
  </w:num>
  <w:num w:numId="18">
    <w:abstractNumId w:val="17"/>
  </w:num>
  <w:num w:numId="19">
    <w:abstractNumId w:val="14"/>
  </w:num>
  <w:num w:numId="20">
    <w:abstractNumId w:val="20"/>
  </w:num>
  <w:num w:numId="21">
    <w:abstractNumId w:val="13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80"/>
    <w:rsid w:val="000B0819"/>
    <w:rsid w:val="00125264"/>
    <w:rsid w:val="0023707F"/>
    <w:rsid w:val="00241105"/>
    <w:rsid w:val="002554CD"/>
    <w:rsid w:val="0026589A"/>
    <w:rsid w:val="00293B83"/>
    <w:rsid w:val="002B4294"/>
    <w:rsid w:val="00333D0D"/>
    <w:rsid w:val="004C049F"/>
    <w:rsid w:val="004C1A1F"/>
    <w:rsid w:val="005000E2"/>
    <w:rsid w:val="00530305"/>
    <w:rsid w:val="00555380"/>
    <w:rsid w:val="005D4368"/>
    <w:rsid w:val="006460B9"/>
    <w:rsid w:val="00697518"/>
    <w:rsid w:val="006A3CE7"/>
    <w:rsid w:val="00800653"/>
    <w:rsid w:val="008661B6"/>
    <w:rsid w:val="00921EBE"/>
    <w:rsid w:val="009918CF"/>
    <w:rsid w:val="009A6905"/>
    <w:rsid w:val="009B437C"/>
    <w:rsid w:val="00A52E3F"/>
    <w:rsid w:val="00A61667"/>
    <w:rsid w:val="00AD332A"/>
    <w:rsid w:val="00B06780"/>
    <w:rsid w:val="00B32F00"/>
    <w:rsid w:val="00B42DE4"/>
    <w:rsid w:val="00B54CB2"/>
    <w:rsid w:val="00C6554A"/>
    <w:rsid w:val="00CE03FD"/>
    <w:rsid w:val="00D04175"/>
    <w:rsid w:val="00D3628D"/>
    <w:rsid w:val="00D51303"/>
    <w:rsid w:val="00EB4BEC"/>
    <w:rsid w:val="00ED7C44"/>
    <w:rsid w:val="00F05D70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96D25-D3AA-4D8B-A834-0C42E2C1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2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.Co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8918</TotalTime>
  <Pages>7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HP.Com</dc:creator>
  <cp:keywords/>
  <dc:description/>
  <cp:lastModifiedBy>HP.Com</cp:lastModifiedBy>
  <cp:revision>4</cp:revision>
  <dcterms:created xsi:type="dcterms:W3CDTF">2023-12-14T00:41:00Z</dcterms:created>
  <dcterms:modified xsi:type="dcterms:W3CDTF">2023-12-25T16:08:00Z</dcterms:modified>
</cp:coreProperties>
</file>